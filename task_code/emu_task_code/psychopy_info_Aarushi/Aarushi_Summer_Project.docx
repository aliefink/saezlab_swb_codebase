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7A29" w14:textId="01EE4754" w:rsidR="00FE0993" w:rsidRPr="00E8364D" w:rsidRDefault="00FE0993" w:rsidP="00FE0993">
      <w:pPr>
        <w:pStyle w:val="Heading1"/>
        <w:rPr>
          <w:sz w:val="48"/>
          <w:szCs w:val="48"/>
        </w:rPr>
      </w:pPr>
      <w:r w:rsidRPr="00E8364D">
        <w:rPr>
          <w:sz w:val="48"/>
          <w:szCs w:val="48"/>
        </w:rPr>
        <w:t>Aarushi Summer 2024 Project</w:t>
      </w:r>
    </w:p>
    <w:p w14:paraId="312B62F7" w14:textId="3F75C2B0" w:rsidR="00C93533" w:rsidRPr="00FC18D1" w:rsidRDefault="00C93533" w:rsidP="00FC18D1">
      <w:pPr>
        <w:pStyle w:val="Heading2"/>
        <w:rPr>
          <w:rStyle w:val="SubtleEmphasis"/>
          <w:i w:val="0"/>
          <w:iCs w:val="0"/>
          <w:color w:val="0F4761" w:themeColor="accent1" w:themeShade="BF"/>
        </w:rPr>
      </w:pPr>
      <w:r w:rsidRPr="00FC18D1">
        <w:rPr>
          <w:u w:val="single"/>
        </w:rPr>
        <w:t>Project Title</w:t>
      </w:r>
      <w:r w:rsidRPr="00FC18D1">
        <w:t>: Optimizing App-Based Cognitive Experiments to Study Decision-Making and Affect in Humans</w:t>
      </w:r>
    </w:p>
    <w:p w14:paraId="192CA34F" w14:textId="4DE6FAAB" w:rsidR="003056BA" w:rsidRPr="00FC18D1" w:rsidRDefault="003056BA" w:rsidP="003056BA">
      <w:pPr>
        <w:pStyle w:val="Heading3"/>
        <w:rPr>
          <w:rStyle w:val="SubtleEmphasis"/>
          <w:i w:val="0"/>
          <w:iCs w:val="0"/>
          <w:sz w:val="20"/>
          <w:szCs w:val="20"/>
        </w:rPr>
      </w:pPr>
      <w:r w:rsidRPr="00FC18D1">
        <w:rPr>
          <w:rStyle w:val="SubtleEmphasis"/>
          <w:b/>
          <w:bCs/>
          <w:i w:val="0"/>
          <w:iCs w:val="0"/>
          <w:sz w:val="20"/>
          <w:szCs w:val="20"/>
        </w:rPr>
        <w:t>Mentor</w:t>
      </w:r>
      <w:r w:rsidRPr="00FC18D1">
        <w:rPr>
          <w:rStyle w:val="SubtleEmphasis"/>
          <w:i w:val="0"/>
          <w:iCs w:val="0"/>
          <w:sz w:val="20"/>
          <w:szCs w:val="20"/>
        </w:rPr>
        <w:t>: Alexandra Fink (</w:t>
      </w:r>
      <w:hyperlink r:id="rId7" w:history="1">
        <w:r w:rsidRPr="00FC18D1">
          <w:rPr>
            <w:rStyle w:val="SubtleEmphasis"/>
            <w:i w:val="0"/>
            <w:iCs w:val="0"/>
            <w:sz w:val="20"/>
            <w:szCs w:val="20"/>
          </w:rPr>
          <w:t>Alexandra.fink@icahn.mssm.edu</w:t>
        </w:r>
      </w:hyperlink>
      <w:r w:rsidRPr="00FC18D1">
        <w:rPr>
          <w:rStyle w:val="SubtleEmphasis"/>
          <w:i w:val="0"/>
          <w:iCs w:val="0"/>
          <w:sz w:val="20"/>
          <w:szCs w:val="20"/>
        </w:rPr>
        <w:t>)</w:t>
      </w:r>
    </w:p>
    <w:p w14:paraId="437624EC" w14:textId="6F8ABA99" w:rsidR="00FE0993" w:rsidRPr="00FC18D1" w:rsidRDefault="003056BA" w:rsidP="00FE0993">
      <w:pPr>
        <w:rPr>
          <w:i/>
          <w:iCs/>
          <w:color w:val="404040" w:themeColor="text1" w:themeTint="BF"/>
          <w:sz w:val="20"/>
          <w:szCs w:val="20"/>
        </w:rPr>
      </w:pPr>
      <w:r w:rsidRPr="00FC18D1">
        <w:rPr>
          <w:rStyle w:val="SubtleEmphasis"/>
          <w:b/>
          <w:bCs/>
          <w:i w:val="0"/>
          <w:iCs w:val="0"/>
          <w:sz w:val="20"/>
          <w:szCs w:val="20"/>
        </w:rPr>
        <w:t>Emergency Contact</w:t>
      </w:r>
      <w:r w:rsidRPr="00FC18D1">
        <w:rPr>
          <w:rStyle w:val="SubtleEmphasis"/>
          <w:i w:val="0"/>
          <w:iCs w:val="0"/>
          <w:sz w:val="20"/>
          <w:szCs w:val="20"/>
        </w:rPr>
        <w:t>: Christina Maher (</w:t>
      </w:r>
      <w:hyperlink r:id="rId8" w:history="1">
        <w:r w:rsidRPr="00FC18D1">
          <w:rPr>
            <w:rStyle w:val="SubtleEmphasis"/>
            <w:i w:val="0"/>
            <w:iCs w:val="0"/>
            <w:sz w:val="20"/>
            <w:szCs w:val="20"/>
          </w:rPr>
          <w:t>christina.maher@icahn.mssm.edu</w:t>
        </w:r>
      </w:hyperlink>
      <w:r w:rsidRPr="00FC18D1">
        <w:rPr>
          <w:rStyle w:val="SubtleEmphasis"/>
          <w:i w:val="0"/>
          <w:iCs w:val="0"/>
          <w:sz w:val="20"/>
          <w:szCs w:val="20"/>
        </w:rPr>
        <w:t>)</w:t>
      </w:r>
    </w:p>
    <w:p w14:paraId="103CC3DC" w14:textId="77777777" w:rsidR="00A27F81" w:rsidRPr="009A76DF" w:rsidRDefault="00A27F81" w:rsidP="00FE0993">
      <w:pPr>
        <w:rPr>
          <w:color w:val="404040" w:themeColor="text1" w:themeTint="BF"/>
        </w:rPr>
      </w:pPr>
    </w:p>
    <w:p w14:paraId="7004F11E" w14:textId="77777777" w:rsidR="008C5664" w:rsidRDefault="00654A86" w:rsidP="00654A86">
      <w:pPr>
        <w:pStyle w:val="Heading3"/>
      </w:pPr>
      <w:r w:rsidRPr="00083962">
        <w:rPr>
          <w:u w:val="single"/>
        </w:rPr>
        <w:t>Background</w:t>
      </w:r>
      <w:r w:rsidRPr="00654A86">
        <w:t xml:space="preserve">: </w:t>
      </w:r>
    </w:p>
    <w:p w14:paraId="14150C28" w14:textId="75016436" w:rsidR="00FA5A8C" w:rsidRPr="00FA5A8C" w:rsidRDefault="008C5664" w:rsidP="00FA5A8C">
      <w:r>
        <w:t>The subjective well-being task (SWB) is designed to</w:t>
      </w:r>
      <w:r w:rsidR="00F429E2">
        <w:t xml:space="preserve"> study how </w:t>
      </w:r>
      <w:r w:rsidR="00896CEA">
        <w:t xml:space="preserve">different types of outcomes from choices someone makes affects their behavior, emotions, and brain. </w:t>
      </w:r>
      <w:r w:rsidR="001939F3">
        <w:t xml:space="preserve">We include a type of feedback on someone’s choices called counterfactual feedback. Counterfactual outcomes are the outcomes of the decisions you </w:t>
      </w:r>
      <w:r w:rsidR="001939F3">
        <w:rPr>
          <w:i/>
          <w:iCs/>
        </w:rPr>
        <w:t>did not</w:t>
      </w:r>
      <w:r w:rsidR="001939F3">
        <w:t xml:space="preserve"> make. So, if I tell you choose X or Y and you choose Y and win $5,  you’re going to be happy right? </w:t>
      </w:r>
      <w:proofErr w:type="gramStart"/>
      <w:r w:rsidR="001939F3">
        <w:t>But,</w:t>
      </w:r>
      <w:proofErr w:type="gramEnd"/>
      <w:r w:rsidR="001939F3">
        <w:t xml:space="preserve"> what if I told you that </w:t>
      </w:r>
      <w:r w:rsidR="00CB7537">
        <w:t>you would’ve won $10 if you chose X?</w:t>
      </w:r>
    </w:p>
    <w:p w14:paraId="2EB4FDFD" w14:textId="1B8E107D" w:rsidR="001618EC" w:rsidRDefault="00654A86" w:rsidP="00654A86">
      <w:pPr>
        <w:pStyle w:val="Heading3"/>
      </w:pPr>
      <w:r w:rsidRPr="00083962">
        <w:rPr>
          <w:u w:val="single"/>
        </w:rPr>
        <w:t>Goals</w:t>
      </w:r>
      <w:r w:rsidRPr="00654A86">
        <w:t xml:space="preserve">: </w:t>
      </w:r>
    </w:p>
    <w:p w14:paraId="78EB5CCD" w14:textId="2B1B5707" w:rsidR="00FA5A8C" w:rsidRPr="00444356" w:rsidRDefault="00444356" w:rsidP="00FA5A8C">
      <w:r>
        <w:t xml:space="preserve">Currently, our experimental paradigm for this task is </w:t>
      </w:r>
      <w:r>
        <w:rPr>
          <w:b/>
          <w:bCs/>
        </w:rPr>
        <w:t>dreadful.</w:t>
      </w:r>
      <w:r>
        <w:t xml:space="preserve"> The task is </w:t>
      </w:r>
      <w:r w:rsidR="00105AC3">
        <w:t xml:space="preserve">made terribly, it’s incredibly buggy, </w:t>
      </w:r>
      <w:r w:rsidR="00A43A2A">
        <w:t xml:space="preserve">ugly, </w:t>
      </w:r>
      <w:r w:rsidR="004B3EE6">
        <w:t xml:space="preserve">and </w:t>
      </w:r>
      <w:r w:rsidR="00A43A2A">
        <w:t>inefficient</w:t>
      </w:r>
      <w:r w:rsidR="004B3EE6">
        <w:t xml:space="preserve"> (and </w:t>
      </w:r>
      <w:proofErr w:type="gramStart"/>
      <w:r w:rsidR="004B3EE6">
        <w:t>worse..</w:t>
      </w:r>
      <w:proofErr w:type="gramEnd"/>
      <w:r w:rsidR="004B3EE6">
        <w:t>).</w:t>
      </w:r>
      <w:r w:rsidR="00EE1062">
        <w:t xml:space="preserve"> </w:t>
      </w:r>
      <w:r w:rsidR="004B3EE6">
        <w:t xml:space="preserve"> </w:t>
      </w:r>
      <w:r w:rsidR="00951A2E">
        <w:t xml:space="preserve">This is your opportunity to be innovative, creative, and hone your problem-solving skills. </w:t>
      </w:r>
    </w:p>
    <w:p w14:paraId="12BDF272" w14:textId="341B3C0A" w:rsidR="001618EC" w:rsidRDefault="001618EC" w:rsidP="00654A86">
      <w:pPr>
        <w:pStyle w:val="Heading3"/>
      </w:pPr>
      <w:r w:rsidRPr="00083962">
        <w:rPr>
          <w:u w:val="single"/>
        </w:rPr>
        <w:t>To-Dos</w:t>
      </w:r>
      <w:r w:rsidRPr="00654A86">
        <w:t>:</w:t>
      </w:r>
    </w:p>
    <w:p w14:paraId="2455D9DD" w14:textId="1B800FCE" w:rsidR="00105AC3" w:rsidRDefault="00594D04" w:rsidP="00105AC3">
      <w:pPr>
        <w:pStyle w:val="ListParagraph"/>
        <w:numPr>
          <w:ilvl w:val="0"/>
          <w:numId w:val="7"/>
        </w:numPr>
      </w:pPr>
      <w:r>
        <w:t xml:space="preserve">Your top priority should just be to learn! </w:t>
      </w:r>
      <w:r w:rsidR="007356DC">
        <w:t xml:space="preserve">Try to download the task code and get it running in </w:t>
      </w:r>
      <w:proofErr w:type="spellStart"/>
      <w:r w:rsidR="007356DC">
        <w:t>psychopy</w:t>
      </w:r>
      <w:proofErr w:type="spellEnd"/>
      <w:r w:rsidR="007356DC">
        <w:t xml:space="preserve">. It sounds </w:t>
      </w:r>
      <w:proofErr w:type="gramStart"/>
      <w:r w:rsidR="007356DC">
        <w:t>pretty simple</w:t>
      </w:r>
      <w:proofErr w:type="gramEnd"/>
      <w:r w:rsidR="007356DC">
        <w:t>, but trust me this task code has a way of ruining things…</w:t>
      </w:r>
    </w:p>
    <w:p w14:paraId="342C3CAE" w14:textId="72D997A2" w:rsidR="006878B6" w:rsidRDefault="006878B6" w:rsidP="00105AC3">
      <w:pPr>
        <w:pStyle w:val="ListParagraph"/>
        <w:numPr>
          <w:ilvl w:val="0"/>
          <w:numId w:val="7"/>
        </w:numPr>
      </w:pPr>
      <w:r>
        <w:t xml:space="preserve">As you’re trying to get the task running, you’ll notice the code is very incompatible with newer </w:t>
      </w:r>
      <w:proofErr w:type="spellStart"/>
      <w:r>
        <w:t>psychopy</w:t>
      </w:r>
      <w:proofErr w:type="spellEnd"/>
      <w:r>
        <w:t xml:space="preserve"> versions. It would be great to fix some of the bugs in the </w:t>
      </w:r>
      <w:proofErr w:type="gramStart"/>
      <w:r>
        <w:t>code</w:t>
      </w:r>
      <w:proofErr w:type="gramEnd"/>
      <w:r>
        <w:t xml:space="preserve"> so it runs more smoothly.</w:t>
      </w:r>
    </w:p>
    <w:p w14:paraId="07C6229F" w14:textId="27B2BE3A" w:rsidR="00E437E5" w:rsidRDefault="00CE4360" w:rsidP="00E437E5">
      <w:pPr>
        <w:pStyle w:val="ListParagraph"/>
        <w:numPr>
          <w:ilvl w:val="0"/>
          <w:numId w:val="7"/>
        </w:numPr>
      </w:pPr>
      <w:r>
        <w:t xml:space="preserve">Next most important is </w:t>
      </w:r>
      <w:r w:rsidR="004C47F8">
        <w:t xml:space="preserve">working on the aesthetics and graphics of the task. Integrate instructions with the code instead of pixelated screen shots. </w:t>
      </w:r>
      <w:r w:rsidR="000F5560">
        <w:t xml:space="preserve">Improve outcome results (Something besides ugly green/red boxes?). </w:t>
      </w:r>
    </w:p>
    <w:p w14:paraId="06B0BF55" w14:textId="7447F670" w:rsidR="009D5E24" w:rsidRDefault="009D5E24" w:rsidP="00105AC3">
      <w:pPr>
        <w:pStyle w:val="ListParagraph"/>
        <w:numPr>
          <w:ilvl w:val="0"/>
          <w:numId w:val="7"/>
        </w:numPr>
      </w:pPr>
      <w:r>
        <w:t xml:space="preserve">Improve mood rating graphics and </w:t>
      </w:r>
      <w:r w:rsidR="009716A7">
        <w:t xml:space="preserve">functionality. The slider is very clunky and hard to use. </w:t>
      </w:r>
      <w:r w:rsidR="00C7095F">
        <w:t xml:space="preserve">Also, the arrow should really be randomly placed on the slider every mood trial instead of leaving it in one place. </w:t>
      </w:r>
    </w:p>
    <w:p w14:paraId="232241ED" w14:textId="5EDDADEE" w:rsidR="00E437E5" w:rsidRDefault="00297D2E" w:rsidP="00105AC3">
      <w:pPr>
        <w:pStyle w:val="ListParagraph"/>
        <w:numPr>
          <w:ilvl w:val="0"/>
          <w:numId w:val="7"/>
        </w:numPr>
      </w:pPr>
      <w:r>
        <w:t xml:space="preserve">“Gamify” the task and instructions. Christina Maher has </w:t>
      </w:r>
      <w:r w:rsidR="00FD5CE2">
        <w:t xml:space="preserve">a great </w:t>
      </w:r>
      <w:proofErr w:type="spellStart"/>
      <w:r w:rsidR="00FD5CE2">
        <w:t>github</w:t>
      </w:r>
      <w:proofErr w:type="spellEnd"/>
      <w:r w:rsidR="00FD5CE2">
        <w:t xml:space="preserve"> tutorial for this. </w:t>
      </w:r>
      <w:r w:rsidR="00981800">
        <w:t xml:space="preserve">More interesting instructions really improve patient’s behavioral performance and interest in the task. </w:t>
      </w:r>
    </w:p>
    <w:p w14:paraId="2B726818" w14:textId="675857DE" w:rsidR="008E687F" w:rsidRDefault="008E687F" w:rsidP="00105AC3">
      <w:pPr>
        <w:pStyle w:val="ListParagraph"/>
        <w:numPr>
          <w:ilvl w:val="0"/>
          <w:numId w:val="7"/>
        </w:numPr>
      </w:pPr>
      <w:r>
        <w:t xml:space="preserve">Overall, the task needs to be about half of the length. </w:t>
      </w:r>
    </w:p>
    <w:p w14:paraId="2922C78F" w14:textId="660D84D8" w:rsidR="003D6B2D" w:rsidRPr="00105AC3" w:rsidRDefault="003D6B2D" w:rsidP="00105AC3">
      <w:pPr>
        <w:pStyle w:val="ListParagraph"/>
        <w:numPr>
          <w:ilvl w:val="0"/>
          <w:numId w:val="7"/>
        </w:numPr>
      </w:pPr>
      <w:r>
        <w:t xml:space="preserve">The BDI questionnaire integrated into the code is very buggy and should be improved. </w:t>
      </w:r>
      <w:proofErr w:type="gramStart"/>
      <w:r>
        <w:t>Also</w:t>
      </w:r>
      <w:proofErr w:type="gramEnd"/>
      <w:r>
        <w:t xml:space="preserve"> the way some of the questions are worded are silly…</w:t>
      </w:r>
    </w:p>
    <w:p w14:paraId="4FCCC382" w14:textId="5FFB0EC6" w:rsidR="002E695A" w:rsidRPr="00DA1088" w:rsidRDefault="00A8364B" w:rsidP="00F82330">
      <w:pPr>
        <w:pStyle w:val="Heading3"/>
        <w:rPr>
          <w:u w:val="single"/>
        </w:rPr>
      </w:pPr>
      <w:r w:rsidRPr="00DA1088">
        <w:rPr>
          <w:u w:val="single"/>
        </w:rPr>
        <w:lastRenderedPageBreak/>
        <w:t>Long-term Ideas</w:t>
      </w:r>
      <w:r w:rsidR="001618EC" w:rsidRPr="00DA1088">
        <w:rPr>
          <w:u w:val="single"/>
        </w:rPr>
        <w:t xml:space="preserve">: </w:t>
      </w:r>
    </w:p>
    <w:p w14:paraId="13476503" w14:textId="1F00145D" w:rsidR="00EE1062" w:rsidRDefault="00EE1062" w:rsidP="00105AC3">
      <w:pPr>
        <w:pStyle w:val="ListParagraph"/>
        <w:numPr>
          <w:ilvl w:val="0"/>
          <w:numId w:val="7"/>
        </w:numPr>
      </w:pPr>
      <w:r>
        <w:t>Remove halfway breakpoint</w:t>
      </w:r>
    </w:p>
    <w:p w14:paraId="529A6A06" w14:textId="4AB16A4A" w:rsidR="00105AC3" w:rsidRDefault="00105AC3" w:rsidP="00105AC3">
      <w:pPr>
        <w:pStyle w:val="ListParagraph"/>
        <w:numPr>
          <w:ilvl w:val="0"/>
          <w:numId w:val="7"/>
        </w:numPr>
      </w:pPr>
      <w:r>
        <w:t>Make a version of SWB that doesn’t have mood ratings</w:t>
      </w:r>
    </w:p>
    <w:p w14:paraId="2C32B8C1" w14:textId="6F1DCF45" w:rsidR="00105AC3" w:rsidRDefault="00156B93" w:rsidP="00105AC3">
      <w:pPr>
        <w:pStyle w:val="ListParagraph"/>
        <w:numPr>
          <w:ilvl w:val="0"/>
          <w:numId w:val="7"/>
        </w:numPr>
      </w:pPr>
      <w:r>
        <w:t>Remove photodiode square for online studies</w:t>
      </w:r>
    </w:p>
    <w:p w14:paraId="1B82618F" w14:textId="0C26B75A" w:rsidR="00156B93" w:rsidRDefault="00156B93" w:rsidP="00105AC3">
      <w:pPr>
        <w:pStyle w:val="ListParagraph"/>
        <w:numPr>
          <w:ilvl w:val="0"/>
          <w:numId w:val="7"/>
        </w:numPr>
      </w:pPr>
      <w:r>
        <w:t>Change dollar amounts to points?</w:t>
      </w:r>
    </w:p>
    <w:p w14:paraId="00D2962B" w14:textId="2EF34126" w:rsidR="00156B93" w:rsidRDefault="00594D04" w:rsidP="00105AC3">
      <w:pPr>
        <w:pStyle w:val="ListParagraph"/>
        <w:numPr>
          <w:ilvl w:val="0"/>
          <w:numId w:val="7"/>
        </w:numPr>
      </w:pPr>
      <w:r>
        <w:t>Cue counterfactual outcome for the gambles</w:t>
      </w:r>
    </w:p>
    <w:p w14:paraId="2F88DEFE" w14:textId="77777777" w:rsidR="00307AAB" w:rsidRDefault="00307AAB" w:rsidP="00307AAB"/>
    <w:p w14:paraId="252997FD" w14:textId="6584B7B7" w:rsidR="00FE0993" w:rsidRPr="00307AAB" w:rsidRDefault="001618EC" w:rsidP="00307AAB">
      <w:pPr>
        <w:pStyle w:val="Heading3"/>
        <w:rPr>
          <w:u w:val="single"/>
        </w:rPr>
      </w:pPr>
      <w:r w:rsidRPr="00307AAB">
        <w:rPr>
          <w:u w:val="single"/>
        </w:rPr>
        <w:t xml:space="preserve">Getting Started: </w:t>
      </w:r>
    </w:p>
    <w:p w14:paraId="4E2FD1BC" w14:textId="578AAEEC" w:rsidR="007F15B4" w:rsidRDefault="00F82330">
      <w:r>
        <w:t>Currently the task requires an older version to run – Download here:</w:t>
      </w:r>
    </w:p>
    <w:p w14:paraId="30AB0254" w14:textId="6EA2D86B" w:rsidR="00240542" w:rsidRDefault="00000000" w:rsidP="00AC27F1">
      <w:pPr>
        <w:pStyle w:val="ListParagraph"/>
        <w:numPr>
          <w:ilvl w:val="0"/>
          <w:numId w:val="5"/>
        </w:numPr>
      </w:pPr>
      <w:hyperlink r:id="rId9" w:history="1">
        <w:r w:rsidR="007F15B4" w:rsidRPr="00C001DF">
          <w:rPr>
            <w:rStyle w:val="Hyperlink"/>
          </w:rPr>
          <w:t>https://github.com/psychopy/psychopy/releases/tag/3.2.4</w:t>
        </w:r>
      </w:hyperlink>
    </w:p>
    <w:p w14:paraId="5BA21AEA" w14:textId="7D11B3F0" w:rsidR="00F82330" w:rsidRDefault="00F82330">
      <w:r>
        <w:t xml:space="preserve">Links to download </w:t>
      </w:r>
      <w:proofErr w:type="spellStart"/>
      <w:r>
        <w:t>PsychoPy</w:t>
      </w:r>
      <w:proofErr w:type="spellEnd"/>
      <w:r>
        <w:t xml:space="preserve"> (it’s free!):</w:t>
      </w:r>
    </w:p>
    <w:p w14:paraId="5276AEC1" w14:textId="522FAD0C" w:rsidR="009F4F8C" w:rsidRDefault="00000000" w:rsidP="007F15B4">
      <w:pPr>
        <w:pStyle w:val="ListParagraph"/>
        <w:numPr>
          <w:ilvl w:val="0"/>
          <w:numId w:val="4"/>
        </w:numPr>
      </w:pPr>
      <w:hyperlink r:id="rId10" w:history="1">
        <w:r w:rsidR="00F82330" w:rsidRPr="00C001DF">
          <w:rPr>
            <w:rStyle w:val="Hyperlink"/>
          </w:rPr>
          <w:t>https://www.psychopy.org/download.html</w:t>
        </w:r>
      </w:hyperlink>
    </w:p>
    <w:p w14:paraId="1EBAD117" w14:textId="298E0673" w:rsidR="009F4F8C" w:rsidRDefault="00000000" w:rsidP="007F15B4">
      <w:pPr>
        <w:pStyle w:val="ListParagraph"/>
        <w:numPr>
          <w:ilvl w:val="0"/>
          <w:numId w:val="4"/>
        </w:numPr>
        <w:rPr>
          <w:rStyle w:val="Hyperlink"/>
        </w:rPr>
      </w:pPr>
      <w:hyperlink r:id="rId11" w:history="1">
        <w:r w:rsidR="009F4F8C" w:rsidRPr="00C001DF">
          <w:rPr>
            <w:rStyle w:val="Hyperlink"/>
          </w:rPr>
          <w:t>https://www.psychopy.org/builder/</w:t>
        </w:r>
      </w:hyperlink>
    </w:p>
    <w:p w14:paraId="053368BE" w14:textId="77777777" w:rsidR="001618EC" w:rsidRDefault="00000000" w:rsidP="007F15B4">
      <w:pPr>
        <w:pStyle w:val="ListParagraph"/>
        <w:numPr>
          <w:ilvl w:val="0"/>
          <w:numId w:val="4"/>
        </w:numPr>
      </w:pPr>
      <w:hyperlink r:id="rId12" w:history="1">
        <w:r w:rsidR="001618EC" w:rsidRPr="00C001DF">
          <w:rPr>
            <w:rStyle w:val="Hyperlink"/>
          </w:rPr>
          <w:t>https://psychopy.org/troubleshooting.html</w:t>
        </w:r>
      </w:hyperlink>
    </w:p>
    <w:p w14:paraId="2045F613" w14:textId="77777777" w:rsidR="001618EC" w:rsidRDefault="00000000" w:rsidP="007F15B4">
      <w:pPr>
        <w:pStyle w:val="ListParagraph"/>
        <w:numPr>
          <w:ilvl w:val="0"/>
          <w:numId w:val="4"/>
        </w:numPr>
      </w:pPr>
      <w:hyperlink r:id="rId13" w:history="1">
        <w:r w:rsidR="001618EC" w:rsidRPr="00C001DF">
          <w:rPr>
            <w:rStyle w:val="Hyperlink"/>
          </w:rPr>
          <w:t>https://www.psychopy.org/changelog.html</w:t>
        </w:r>
      </w:hyperlink>
    </w:p>
    <w:p w14:paraId="36FE0175" w14:textId="77777777" w:rsidR="001618EC" w:rsidRDefault="00000000" w:rsidP="007F15B4">
      <w:pPr>
        <w:pStyle w:val="ListParagraph"/>
        <w:numPr>
          <w:ilvl w:val="0"/>
          <w:numId w:val="4"/>
        </w:numPr>
      </w:pPr>
      <w:hyperlink r:id="rId14" w:anchor="useversion" w:history="1">
        <w:r w:rsidR="001618EC" w:rsidRPr="00C001DF">
          <w:rPr>
            <w:rStyle w:val="Hyperlink"/>
          </w:rPr>
          <w:t>https://www.psychopy.org/tutorials/versionControl.html#useversion</w:t>
        </w:r>
      </w:hyperlink>
    </w:p>
    <w:p w14:paraId="23212147" w14:textId="7E8D6BED" w:rsidR="009F4F8C" w:rsidRDefault="00000000" w:rsidP="00654A86">
      <w:pPr>
        <w:pStyle w:val="ListParagraph"/>
        <w:numPr>
          <w:ilvl w:val="0"/>
          <w:numId w:val="4"/>
        </w:numPr>
      </w:pPr>
      <w:hyperlink r:id="rId15" w:history="1">
        <w:r w:rsidR="001618EC" w:rsidRPr="00C001DF">
          <w:rPr>
            <w:rStyle w:val="Hyperlink"/>
          </w:rPr>
          <w:t>https://www.psychopy.org/download.html</w:t>
        </w:r>
      </w:hyperlink>
    </w:p>
    <w:p w14:paraId="476CC8C2" w14:textId="77777777" w:rsidR="00AC27F1" w:rsidRDefault="00AC27F1" w:rsidP="00AC27F1">
      <w:pPr>
        <w:pStyle w:val="ListParagraph"/>
      </w:pPr>
    </w:p>
    <w:p w14:paraId="5051A924" w14:textId="77777777" w:rsidR="00240542" w:rsidRDefault="00654A86" w:rsidP="00654A86">
      <w:pPr>
        <w:pStyle w:val="Heading3"/>
      </w:pPr>
      <w:proofErr w:type="spellStart"/>
      <w:r w:rsidRPr="00240542">
        <w:rPr>
          <w:u w:val="single"/>
        </w:rPr>
        <w:t>PsychoPy</w:t>
      </w:r>
      <w:proofErr w:type="spellEnd"/>
      <w:r w:rsidRPr="00240542">
        <w:rPr>
          <w:u w:val="single"/>
        </w:rPr>
        <w:t xml:space="preserve"> </w:t>
      </w:r>
      <w:r w:rsidR="009F4F8C" w:rsidRPr="00240542">
        <w:rPr>
          <w:u w:val="single"/>
        </w:rPr>
        <w:t>Video Tutorials</w:t>
      </w:r>
      <w:r w:rsidR="009F4F8C">
        <w:t>:</w:t>
      </w:r>
    </w:p>
    <w:p w14:paraId="1361E540" w14:textId="36969F7F" w:rsidR="00002EA3" w:rsidRDefault="00240542" w:rsidP="00240542">
      <w:r>
        <w:t>There are great videos on YouTube to get you started. Let me know which are your favorite and are the most helpful!</w:t>
      </w:r>
    </w:p>
    <w:p w14:paraId="1ABD08B7" w14:textId="200DB96C" w:rsidR="009F4F8C" w:rsidRDefault="00000000" w:rsidP="007F15B4">
      <w:pPr>
        <w:pStyle w:val="ListParagraph"/>
        <w:numPr>
          <w:ilvl w:val="0"/>
          <w:numId w:val="3"/>
        </w:numPr>
      </w:pPr>
      <w:hyperlink r:id="rId16" w:history="1">
        <w:r w:rsidR="009F4F8C" w:rsidRPr="00C001DF">
          <w:rPr>
            <w:rStyle w:val="Hyperlink"/>
          </w:rPr>
          <w:t>https://www.youtube.com/watch?v=0a05xCc6X8s</w:t>
        </w:r>
      </w:hyperlink>
    </w:p>
    <w:p w14:paraId="027866BD" w14:textId="155D78B0" w:rsidR="009F4F8C" w:rsidRDefault="00000000" w:rsidP="007F15B4">
      <w:pPr>
        <w:pStyle w:val="ListParagraph"/>
        <w:numPr>
          <w:ilvl w:val="0"/>
          <w:numId w:val="3"/>
        </w:numPr>
      </w:pPr>
      <w:hyperlink r:id="rId17" w:history="1">
        <w:r w:rsidR="009F4F8C" w:rsidRPr="00C001DF">
          <w:rPr>
            <w:rStyle w:val="Hyperlink"/>
          </w:rPr>
          <w:t>https://www.youtube.com/playlist?list=PL6PJquR5BWXllUt585cRJWcRTly55iXTm</w:t>
        </w:r>
      </w:hyperlink>
    </w:p>
    <w:p w14:paraId="73E3D05C" w14:textId="3FFB3159" w:rsidR="001618EC" w:rsidRDefault="00000000" w:rsidP="007F15B4">
      <w:pPr>
        <w:pStyle w:val="ListParagraph"/>
        <w:numPr>
          <w:ilvl w:val="0"/>
          <w:numId w:val="3"/>
        </w:numPr>
      </w:pPr>
      <w:hyperlink r:id="rId18" w:history="1">
        <w:r w:rsidR="009F4F8C" w:rsidRPr="00C001DF">
          <w:rPr>
            <w:rStyle w:val="Hyperlink"/>
          </w:rPr>
          <w:t>https://www.youtube.com/playlist?list=PLuqBA9VDSXk7Z06RtJ6Gh6Y5YznVrFrK6</w:t>
        </w:r>
      </w:hyperlink>
    </w:p>
    <w:p w14:paraId="3784532F" w14:textId="0E2C39B3" w:rsidR="00002EA3" w:rsidRDefault="00000000" w:rsidP="007F15B4">
      <w:pPr>
        <w:pStyle w:val="ListParagraph"/>
        <w:numPr>
          <w:ilvl w:val="0"/>
          <w:numId w:val="3"/>
        </w:numPr>
      </w:pPr>
      <w:hyperlink r:id="rId19" w:history="1">
        <w:r w:rsidR="00002EA3" w:rsidRPr="00C001DF">
          <w:rPr>
            <w:rStyle w:val="Hyperlink"/>
          </w:rPr>
          <w:t>https://www.youtube.com/@PsychoPy_official/videos</w:t>
        </w:r>
      </w:hyperlink>
    </w:p>
    <w:p w14:paraId="3C4E5994" w14:textId="0C1D16AA" w:rsidR="00002EA3" w:rsidRDefault="00000000" w:rsidP="007F15B4">
      <w:pPr>
        <w:pStyle w:val="ListParagraph"/>
        <w:numPr>
          <w:ilvl w:val="0"/>
          <w:numId w:val="3"/>
        </w:numPr>
      </w:pPr>
      <w:hyperlink r:id="rId20" w:history="1">
        <w:r w:rsidR="00002EA3" w:rsidRPr="00C001DF">
          <w:rPr>
            <w:rStyle w:val="Hyperlink"/>
          </w:rPr>
          <w:t>https://www.youtube.com/watch?v=aZ00WchEbdw</w:t>
        </w:r>
      </w:hyperlink>
    </w:p>
    <w:p w14:paraId="40E294A3" w14:textId="50110B0A" w:rsidR="00002EA3" w:rsidRDefault="00000000" w:rsidP="007F15B4">
      <w:pPr>
        <w:pStyle w:val="ListParagraph"/>
        <w:numPr>
          <w:ilvl w:val="0"/>
          <w:numId w:val="3"/>
        </w:numPr>
      </w:pPr>
      <w:hyperlink r:id="rId21" w:history="1">
        <w:r w:rsidR="00002EA3" w:rsidRPr="00C001DF">
          <w:rPr>
            <w:rStyle w:val="Hyperlink"/>
          </w:rPr>
          <w:t>https://www.youtube.com/watch?v=VV6qhuQgsiI</w:t>
        </w:r>
      </w:hyperlink>
    </w:p>
    <w:p w14:paraId="51F020F1" w14:textId="10745C87" w:rsidR="00002EA3" w:rsidRDefault="00000000" w:rsidP="007F15B4">
      <w:pPr>
        <w:pStyle w:val="ListParagraph"/>
        <w:numPr>
          <w:ilvl w:val="0"/>
          <w:numId w:val="3"/>
        </w:numPr>
      </w:pPr>
      <w:hyperlink r:id="rId22" w:history="1">
        <w:r w:rsidR="00002EA3" w:rsidRPr="00C001DF">
          <w:rPr>
            <w:rStyle w:val="Hyperlink"/>
          </w:rPr>
          <w:t>https://www.youtube.com/watch?v=0dJgLf7BxbE</w:t>
        </w:r>
      </w:hyperlink>
    </w:p>
    <w:p w14:paraId="68C7EAE9" w14:textId="6028A9DF" w:rsidR="00002EA3" w:rsidRDefault="00000000" w:rsidP="007F15B4">
      <w:pPr>
        <w:pStyle w:val="ListParagraph"/>
        <w:numPr>
          <w:ilvl w:val="0"/>
          <w:numId w:val="3"/>
        </w:numPr>
      </w:pPr>
      <w:hyperlink r:id="rId23" w:history="1">
        <w:r w:rsidR="00002EA3" w:rsidRPr="00C001DF">
          <w:rPr>
            <w:rStyle w:val="Hyperlink"/>
          </w:rPr>
          <w:t>https://www.youtube.com/watch?v=bprYeBzkUc8</w:t>
        </w:r>
      </w:hyperlink>
    </w:p>
    <w:p w14:paraId="4F34C1DE" w14:textId="48B9D89B" w:rsidR="00002EA3" w:rsidRDefault="00000000" w:rsidP="007F15B4">
      <w:pPr>
        <w:pStyle w:val="ListParagraph"/>
        <w:numPr>
          <w:ilvl w:val="0"/>
          <w:numId w:val="3"/>
        </w:numPr>
      </w:pPr>
      <w:hyperlink r:id="rId24" w:history="1">
        <w:r w:rsidR="00002EA3" w:rsidRPr="00C001DF">
          <w:rPr>
            <w:rStyle w:val="Hyperlink"/>
          </w:rPr>
          <w:t>https://www.youtube.com/watch?v=oWA-plDlu7g</w:t>
        </w:r>
      </w:hyperlink>
    </w:p>
    <w:p w14:paraId="1D1F6599" w14:textId="02FBF6E8" w:rsidR="00002EA3" w:rsidRDefault="00000000" w:rsidP="007F15B4">
      <w:pPr>
        <w:pStyle w:val="ListParagraph"/>
        <w:numPr>
          <w:ilvl w:val="0"/>
          <w:numId w:val="3"/>
        </w:numPr>
      </w:pPr>
      <w:hyperlink r:id="rId25" w:history="1">
        <w:r w:rsidR="009F4F8C" w:rsidRPr="00C001DF">
          <w:rPr>
            <w:rStyle w:val="Hyperlink"/>
          </w:rPr>
          <w:t>https://www.youtube.com/watch?v=fIw1e1GqroQ</w:t>
        </w:r>
      </w:hyperlink>
    </w:p>
    <w:p w14:paraId="3944E185" w14:textId="30403A0B" w:rsidR="00002EA3" w:rsidRDefault="00000000" w:rsidP="007F15B4">
      <w:pPr>
        <w:pStyle w:val="ListParagraph"/>
        <w:numPr>
          <w:ilvl w:val="0"/>
          <w:numId w:val="3"/>
        </w:numPr>
      </w:pPr>
      <w:hyperlink r:id="rId26" w:history="1">
        <w:r w:rsidR="00002EA3" w:rsidRPr="00C001DF">
          <w:rPr>
            <w:rStyle w:val="Hyperlink"/>
          </w:rPr>
          <w:t>https://www.youtube.com/watch?v=bfbtqGCKf-A</w:t>
        </w:r>
      </w:hyperlink>
    </w:p>
    <w:p w14:paraId="5C553126" w14:textId="20514422" w:rsidR="00002EA3" w:rsidRDefault="00000000" w:rsidP="007F15B4">
      <w:pPr>
        <w:pStyle w:val="ListParagraph"/>
        <w:numPr>
          <w:ilvl w:val="0"/>
          <w:numId w:val="3"/>
        </w:numPr>
      </w:pPr>
      <w:hyperlink r:id="rId27" w:history="1">
        <w:r w:rsidR="00002EA3" w:rsidRPr="00C001DF">
          <w:rPr>
            <w:rStyle w:val="Hyperlink"/>
          </w:rPr>
          <w:t>https://www.youtube.com/watch?v=qvT1JxcLPag</w:t>
        </w:r>
      </w:hyperlink>
    </w:p>
    <w:p w14:paraId="2268A5B6" w14:textId="6D644365" w:rsidR="00002EA3" w:rsidRDefault="00000000" w:rsidP="007F15B4">
      <w:pPr>
        <w:pStyle w:val="ListParagraph"/>
        <w:numPr>
          <w:ilvl w:val="0"/>
          <w:numId w:val="3"/>
        </w:numPr>
      </w:pPr>
      <w:hyperlink r:id="rId28" w:history="1">
        <w:r w:rsidR="00002EA3" w:rsidRPr="00C001DF">
          <w:rPr>
            <w:rStyle w:val="Hyperlink"/>
          </w:rPr>
          <w:t>https://www.youtube.com/watch?v=6KXz8_3LwR0</w:t>
        </w:r>
      </w:hyperlink>
    </w:p>
    <w:p w14:paraId="4A075558" w14:textId="07885082" w:rsidR="00002EA3" w:rsidRDefault="00000000" w:rsidP="007F15B4">
      <w:pPr>
        <w:pStyle w:val="ListParagraph"/>
        <w:numPr>
          <w:ilvl w:val="0"/>
          <w:numId w:val="3"/>
        </w:numPr>
      </w:pPr>
      <w:hyperlink r:id="rId29" w:history="1">
        <w:r w:rsidR="00002EA3" w:rsidRPr="00C001DF">
          <w:rPr>
            <w:rStyle w:val="Hyperlink"/>
          </w:rPr>
          <w:t>https://www.youtube.com/watch?v=45NRWjFiYK0</w:t>
        </w:r>
      </w:hyperlink>
    </w:p>
    <w:p w14:paraId="4BF6BEEF" w14:textId="6559E1A6" w:rsidR="00002EA3" w:rsidRDefault="00000000" w:rsidP="007F15B4">
      <w:pPr>
        <w:pStyle w:val="ListParagraph"/>
        <w:numPr>
          <w:ilvl w:val="0"/>
          <w:numId w:val="3"/>
        </w:numPr>
      </w:pPr>
      <w:hyperlink r:id="rId30" w:history="1">
        <w:r w:rsidR="00002EA3" w:rsidRPr="00C001DF">
          <w:rPr>
            <w:rStyle w:val="Hyperlink"/>
          </w:rPr>
          <w:t>https://www.youtube.com/watch?v=IUjFoE6-hCA</w:t>
        </w:r>
      </w:hyperlink>
    </w:p>
    <w:p w14:paraId="56B1A6A4" w14:textId="4B3DFE6A" w:rsidR="00002EA3" w:rsidRDefault="00000000" w:rsidP="007F15B4">
      <w:pPr>
        <w:pStyle w:val="ListParagraph"/>
        <w:numPr>
          <w:ilvl w:val="0"/>
          <w:numId w:val="3"/>
        </w:numPr>
      </w:pPr>
      <w:hyperlink r:id="rId31" w:history="1">
        <w:r w:rsidR="00002EA3" w:rsidRPr="00C001DF">
          <w:rPr>
            <w:rStyle w:val="Hyperlink"/>
          </w:rPr>
          <w:t>https://www.youtube.com/watch?v=Kcr3--LTvBk</w:t>
        </w:r>
      </w:hyperlink>
    </w:p>
    <w:p w14:paraId="070AAF99" w14:textId="42E31342" w:rsidR="00002EA3" w:rsidRDefault="00000000" w:rsidP="007F15B4">
      <w:pPr>
        <w:pStyle w:val="ListParagraph"/>
        <w:numPr>
          <w:ilvl w:val="0"/>
          <w:numId w:val="3"/>
        </w:numPr>
      </w:pPr>
      <w:hyperlink r:id="rId32" w:history="1">
        <w:r w:rsidR="00002EA3" w:rsidRPr="00C001DF">
          <w:rPr>
            <w:rStyle w:val="Hyperlink"/>
          </w:rPr>
          <w:t>https://www.youtube.com/watch?v=E4LcWESNu10</w:t>
        </w:r>
      </w:hyperlink>
    </w:p>
    <w:p w14:paraId="03CCC8A8" w14:textId="014B75E1" w:rsidR="00002EA3" w:rsidRDefault="00000000" w:rsidP="007F15B4">
      <w:pPr>
        <w:pStyle w:val="ListParagraph"/>
        <w:numPr>
          <w:ilvl w:val="0"/>
          <w:numId w:val="3"/>
        </w:numPr>
      </w:pPr>
      <w:hyperlink r:id="rId33" w:history="1">
        <w:r w:rsidR="00002EA3" w:rsidRPr="00C001DF">
          <w:rPr>
            <w:rStyle w:val="Hyperlink"/>
          </w:rPr>
          <w:t>https://www.youtube.com/watch?v=o6gG1LRngmU</w:t>
        </w:r>
      </w:hyperlink>
    </w:p>
    <w:p w14:paraId="012934A8" w14:textId="77777777" w:rsidR="00002EA3" w:rsidRDefault="00002EA3"/>
    <w:p w14:paraId="6D2B538D" w14:textId="1EECA790" w:rsidR="00002EA3" w:rsidRDefault="001618EC" w:rsidP="00654A86">
      <w:pPr>
        <w:pStyle w:val="Heading3"/>
      </w:pPr>
      <w:r w:rsidRPr="00240542">
        <w:rPr>
          <w:u w:val="single"/>
        </w:rPr>
        <w:lastRenderedPageBreak/>
        <w:t xml:space="preserve">Online </w:t>
      </w:r>
      <w:r w:rsidR="009F4F8C" w:rsidRPr="00240542">
        <w:rPr>
          <w:u w:val="single"/>
        </w:rPr>
        <w:t>Resources</w:t>
      </w:r>
      <w:r w:rsidR="009F4F8C">
        <w:t>:</w:t>
      </w:r>
    </w:p>
    <w:p w14:paraId="5EA56117" w14:textId="538F4CA4" w:rsidR="00240542" w:rsidRPr="00240542" w:rsidRDefault="00240542" w:rsidP="00240542">
      <w:r>
        <w:t xml:space="preserve">Many scientists use this platform, so there are a lot of helpful online resources. </w:t>
      </w:r>
      <w:r w:rsidR="007F15B4">
        <w:t xml:space="preserve">If you find any of these </w:t>
      </w:r>
      <w:proofErr w:type="spellStart"/>
      <w:r w:rsidR="007F15B4">
        <w:t>helplful</w:t>
      </w:r>
      <w:proofErr w:type="spellEnd"/>
      <w:r w:rsidR="007F15B4">
        <w:t>, let me know!</w:t>
      </w:r>
    </w:p>
    <w:p w14:paraId="0AD2501A" w14:textId="642ADF42" w:rsidR="009F4F8C" w:rsidRDefault="00000000" w:rsidP="007F15B4">
      <w:pPr>
        <w:pStyle w:val="ListParagraph"/>
        <w:numPr>
          <w:ilvl w:val="0"/>
          <w:numId w:val="2"/>
        </w:numPr>
      </w:pPr>
      <w:hyperlink r:id="rId34" w:history="1">
        <w:r w:rsidR="009F4F8C" w:rsidRPr="00C001DF">
          <w:rPr>
            <w:rStyle w:val="Hyperlink"/>
          </w:rPr>
          <w:t>https://workshops.psychopy.org/teaching/index.html</w:t>
        </w:r>
      </w:hyperlink>
    </w:p>
    <w:p w14:paraId="237AE90B" w14:textId="31438870" w:rsidR="009F4F8C" w:rsidRDefault="00000000" w:rsidP="007F15B4">
      <w:pPr>
        <w:pStyle w:val="ListParagraph"/>
        <w:numPr>
          <w:ilvl w:val="0"/>
          <w:numId w:val="2"/>
        </w:numPr>
      </w:pPr>
      <w:hyperlink r:id="rId35" w:history="1">
        <w:r w:rsidR="009F4F8C" w:rsidRPr="00C001DF">
          <w:rPr>
            <w:rStyle w:val="Hyperlink"/>
          </w:rPr>
          <w:t>https://moryscarter.com/vespr/psychopy.php</w:t>
        </w:r>
      </w:hyperlink>
    </w:p>
    <w:p w14:paraId="22C9A54B" w14:textId="2CD6E8B1" w:rsidR="007F15B4" w:rsidRPr="007F15B4" w:rsidRDefault="00000000" w:rsidP="007F15B4">
      <w:pPr>
        <w:pStyle w:val="ListParagraph"/>
        <w:numPr>
          <w:ilvl w:val="0"/>
          <w:numId w:val="2"/>
        </w:numPr>
        <w:rPr>
          <w:color w:val="467886" w:themeColor="hyperlink"/>
          <w:u w:val="single"/>
        </w:rPr>
      </w:pPr>
      <w:hyperlink r:id="rId36" w:history="1">
        <w:r w:rsidR="009F4F8C" w:rsidRPr="00C001DF">
          <w:rPr>
            <w:rStyle w:val="Hyperlink"/>
          </w:rPr>
          <w:t>https://docs.google.com/presentation/d/e/2PACX-1vT76DDSE_Kf0ZsGj98rsIk5AKRg12NICDHtW46bAH_-BJ_ZFzdnJ_81nqZ-AH2a2UH1JXplQfkPXFSk/pub?start=false&amp;loop=false&amp;delayms=10000&amp;pli=1&amp;slide=id.p</w:t>
        </w:r>
      </w:hyperlink>
    </w:p>
    <w:p w14:paraId="17326DE1" w14:textId="58717191" w:rsidR="009F4F8C" w:rsidRDefault="00000000" w:rsidP="007F15B4">
      <w:pPr>
        <w:pStyle w:val="ListParagraph"/>
        <w:numPr>
          <w:ilvl w:val="0"/>
          <w:numId w:val="2"/>
        </w:numPr>
      </w:pPr>
      <w:hyperlink r:id="rId37" w:history="1">
        <w:r w:rsidR="009F4F8C" w:rsidRPr="00C001DF">
          <w:rPr>
            <w:rStyle w:val="Hyperlink"/>
          </w:rPr>
          <w:t>https://gitlab.pavlovia.org/vespr/interactive-slider</w:t>
        </w:r>
      </w:hyperlink>
    </w:p>
    <w:p w14:paraId="4E9DA0D3" w14:textId="6AA6C567" w:rsidR="009F4F8C" w:rsidRDefault="00000000" w:rsidP="007F15B4">
      <w:pPr>
        <w:pStyle w:val="ListParagraph"/>
        <w:numPr>
          <w:ilvl w:val="0"/>
          <w:numId w:val="2"/>
        </w:numPr>
      </w:pPr>
      <w:hyperlink r:id="rId38" w:history="1">
        <w:r w:rsidR="009F4F8C" w:rsidRPr="00C001DF">
          <w:rPr>
            <w:rStyle w:val="Hyperlink"/>
          </w:rPr>
          <w:t>https://discourse.psychopy.org/t/psychopy-online-demos/22319</w:t>
        </w:r>
      </w:hyperlink>
    </w:p>
    <w:p w14:paraId="5C39EA22" w14:textId="2E1DDB17" w:rsidR="009F4F8C" w:rsidRDefault="00000000" w:rsidP="007F15B4">
      <w:pPr>
        <w:pStyle w:val="ListParagraph"/>
        <w:numPr>
          <w:ilvl w:val="0"/>
          <w:numId w:val="2"/>
        </w:numPr>
      </w:pPr>
      <w:hyperlink r:id="rId39" w:history="1">
        <w:r w:rsidR="009F4F8C" w:rsidRPr="00C001DF">
          <w:rPr>
            <w:rStyle w:val="Hyperlink"/>
          </w:rPr>
          <w:t>https://psychology.nottingham.ac.uk/staff/lpzjd/psgy1001-21/psychopy-basics.html</w:t>
        </w:r>
      </w:hyperlink>
    </w:p>
    <w:p w14:paraId="5CD9154B" w14:textId="4970BD41" w:rsidR="009F4F8C" w:rsidRDefault="00000000" w:rsidP="007F15B4">
      <w:pPr>
        <w:pStyle w:val="ListParagraph"/>
        <w:numPr>
          <w:ilvl w:val="0"/>
          <w:numId w:val="2"/>
        </w:numPr>
      </w:pPr>
      <w:hyperlink r:id="rId40" w:history="1">
        <w:r w:rsidR="009F4F8C" w:rsidRPr="00C001DF">
          <w:rPr>
            <w:rStyle w:val="Hyperlink"/>
          </w:rPr>
          <w:t>https://github.com/TU-Coding-Outreach-Group/cog_summer_workshops_2021/tree/main/psychopy</w:t>
        </w:r>
      </w:hyperlink>
    </w:p>
    <w:p w14:paraId="2B044BB0" w14:textId="260E0763" w:rsidR="009F4F8C" w:rsidRDefault="00000000" w:rsidP="007F15B4">
      <w:pPr>
        <w:pStyle w:val="ListParagraph"/>
        <w:numPr>
          <w:ilvl w:val="0"/>
          <w:numId w:val="2"/>
        </w:numPr>
      </w:pPr>
      <w:hyperlink r:id="rId41" w:history="1">
        <w:r w:rsidR="009F4F8C" w:rsidRPr="00C001DF">
          <w:rPr>
            <w:rStyle w:val="Hyperlink"/>
          </w:rPr>
          <w:t>https://tu-coding-outreach-group.github.io/cog_summer_workshops_2021/psychopy/index.html</w:t>
        </w:r>
      </w:hyperlink>
    </w:p>
    <w:p w14:paraId="4A9F7F46" w14:textId="6F6C4EEF" w:rsidR="009F4F8C" w:rsidRDefault="00000000" w:rsidP="007F15B4">
      <w:pPr>
        <w:pStyle w:val="ListParagraph"/>
        <w:numPr>
          <w:ilvl w:val="0"/>
          <w:numId w:val="2"/>
        </w:numPr>
      </w:pPr>
      <w:hyperlink r:id="rId42" w:history="1">
        <w:r w:rsidR="009F4F8C" w:rsidRPr="00C001DF">
          <w:rPr>
            <w:rStyle w:val="Hyperlink"/>
          </w:rPr>
          <w:t>https://workshops.psychopy.org/teaching/index.html</w:t>
        </w:r>
      </w:hyperlink>
    </w:p>
    <w:p w14:paraId="26758ED2" w14:textId="37B6CB2E" w:rsidR="009F4F8C" w:rsidRDefault="00000000" w:rsidP="007F15B4">
      <w:pPr>
        <w:pStyle w:val="ListParagraph"/>
        <w:numPr>
          <w:ilvl w:val="0"/>
          <w:numId w:val="2"/>
        </w:numPr>
      </w:pPr>
      <w:hyperlink r:id="rId43" w:history="1">
        <w:r w:rsidR="009F4F8C" w:rsidRPr="00C001DF">
          <w:rPr>
            <w:rStyle w:val="Hyperlink"/>
          </w:rPr>
          <w:t>https://lukas-snoek.com/introPy/</w:t>
        </w:r>
      </w:hyperlink>
    </w:p>
    <w:p w14:paraId="75265D41" w14:textId="5E72490F" w:rsidR="009F4F8C" w:rsidRDefault="00000000" w:rsidP="007F15B4">
      <w:pPr>
        <w:pStyle w:val="ListParagraph"/>
        <w:numPr>
          <w:ilvl w:val="0"/>
          <w:numId w:val="2"/>
        </w:numPr>
      </w:pPr>
      <w:hyperlink r:id="rId44" w:history="1">
        <w:r w:rsidR="009F4F8C" w:rsidRPr="00C001DF">
          <w:rPr>
            <w:rStyle w:val="Hyperlink"/>
          </w:rPr>
          <w:t>https://github.com/remayer/WS19_Python_for_Psychologists</w:t>
        </w:r>
      </w:hyperlink>
    </w:p>
    <w:p w14:paraId="17EF47DF" w14:textId="5ED046CA" w:rsidR="009F4F8C" w:rsidRDefault="00000000" w:rsidP="007F15B4">
      <w:pPr>
        <w:pStyle w:val="ListParagraph"/>
        <w:numPr>
          <w:ilvl w:val="0"/>
          <w:numId w:val="2"/>
        </w:numPr>
      </w:pPr>
      <w:hyperlink r:id="rId45" w:history="1">
        <w:r w:rsidR="009F4F8C" w:rsidRPr="00C001DF">
          <w:rPr>
            <w:rStyle w:val="Hyperlink"/>
          </w:rPr>
          <w:t>http://sapir.psych.wisc.edu/programming_for_psychologists/</w:t>
        </w:r>
      </w:hyperlink>
    </w:p>
    <w:p w14:paraId="2F9BE9D6" w14:textId="77E513E7" w:rsidR="00781214" w:rsidRDefault="00000000" w:rsidP="007F15B4">
      <w:pPr>
        <w:pStyle w:val="ListParagraph"/>
        <w:numPr>
          <w:ilvl w:val="0"/>
          <w:numId w:val="2"/>
        </w:numPr>
      </w:pPr>
      <w:hyperlink r:id="rId46" w:history="1">
        <w:r w:rsidR="00781214" w:rsidRPr="00C001DF">
          <w:rPr>
            <w:rStyle w:val="Hyperlink"/>
          </w:rPr>
          <w:t>https://lukas-snoek.com/introPy/week_2/psychopy.html</w:t>
        </w:r>
      </w:hyperlink>
    </w:p>
    <w:p w14:paraId="5DADEC76" w14:textId="0A916D99" w:rsidR="009F4F8C" w:rsidRDefault="00000000" w:rsidP="007F15B4">
      <w:pPr>
        <w:pStyle w:val="ListParagraph"/>
        <w:numPr>
          <w:ilvl w:val="0"/>
          <w:numId w:val="2"/>
        </w:numPr>
      </w:pPr>
      <w:hyperlink r:id="rId47" w:history="1">
        <w:r w:rsidR="009F4F8C" w:rsidRPr="00C001DF">
          <w:rPr>
            <w:rStyle w:val="Hyperlink"/>
          </w:rPr>
          <w:t>https://tu-coding-outreach-group.github.io/cog_summer_workshops_2021/psychopy/index.html</w:t>
        </w:r>
      </w:hyperlink>
    </w:p>
    <w:p w14:paraId="21C7AC79" w14:textId="1CD9CCBF" w:rsidR="00DC707A" w:rsidRDefault="001618EC" w:rsidP="00654A86">
      <w:pPr>
        <w:pStyle w:val="Heading3"/>
      </w:pPr>
      <w:r w:rsidRPr="00653E93">
        <w:rPr>
          <w:u w:val="single"/>
        </w:rPr>
        <w:t>Advanced Resources</w:t>
      </w:r>
      <w:r>
        <w:t>:</w:t>
      </w:r>
    </w:p>
    <w:p w14:paraId="4D7FD7AF" w14:textId="18C74D1B" w:rsidR="00DC707A" w:rsidRDefault="00000000" w:rsidP="00653E93">
      <w:pPr>
        <w:pStyle w:val="ListParagraph"/>
        <w:numPr>
          <w:ilvl w:val="0"/>
          <w:numId w:val="6"/>
        </w:numPr>
      </w:pPr>
      <w:hyperlink r:id="rId48" w:history="1">
        <w:r w:rsidR="00DC707A" w:rsidRPr="00C001DF">
          <w:rPr>
            <w:rStyle w:val="Hyperlink"/>
          </w:rPr>
          <w:t>https://github.com/pyglet/pyglet/tree/pyglet-1.5-maintenance</w:t>
        </w:r>
      </w:hyperlink>
    </w:p>
    <w:p w14:paraId="37363735" w14:textId="47F42796" w:rsidR="00DC707A" w:rsidRDefault="00000000" w:rsidP="00653E93">
      <w:pPr>
        <w:pStyle w:val="ListParagraph"/>
        <w:numPr>
          <w:ilvl w:val="0"/>
          <w:numId w:val="6"/>
        </w:numPr>
      </w:pPr>
      <w:hyperlink r:id="rId49" w:anchor="Keyboard" w:history="1">
        <w:r w:rsidR="00DC707A" w:rsidRPr="00C001DF">
          <w:rPr>
            <w:rStyle w:val="Hyperlink"/>
          </w:rPr>
          <w:t>https://www.psychopy.org/_modules/psychopy/hardware/keyboard.html#Keyboard</w:t>
        </w:r>
      </w:hyperlink>
    </w:p>
    <w:p w14:paraId="5164C130" w14:textId="77777777" w:rsidR="00DC707A" w:rsidRDefault="00DC707A"/>
    <w:p w14:paraId="14111D95" w14:textId="77777777" w:rsidR="00507A5B" w:rsidRDefault="00507A5B"/>
    <w:sectPr w:rsidR="00507A5B">
      <w:head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0576" w14:textId="77777777" w:rsidR="000470A5" w:rsidRDefault="000470A5" w:rsidP="001A2402">
      <w:r>
        <w:separator/>
      </w:r>
    </w:p>
  </w:endnote>
  <w:endnote w:type="continuationSeparator" w:id="0">
    <w:p w14:paraId="0C563F30" w14:textId="77777777" w:rsidR="000470A5" w:rsidRDefault="000470A5" w:rsidP="001A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BE0B" w14:textId="77777777" w:rsidR="000470A5" w:rsidRDefault="000470A5" w:rsidP="001A2402">
      <w:r>
        <w:separator/>
      </w:r>
    </w:p>
  </w:footnote>
  <w:footnote w:type="continuationSeparator" w:id="0">
    <w:p w14:paraId="10C0DF5A" w14:textId="77777777" w:rsidR="000470A5" w:rsidRDefault="000470A5" w:rsidP="001A2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E6EF" w14:textId="63A37CE0" w:rsidR="001A2402" w:rsidRDefault="001A2402">
    <w:pPr>
      <w:pStyle w:val="Header"/>
    </w:pPr>
    <w:r>
      <w:rPr>
        <w:noProof/>
      </w:rPr>
      <w:drawing>
        <wp:inline distT="0" distB="0" distL="0" distR="0" wp14:anchorId="11FA9603" wp14:editId="74EA1726">
          <wp:extent cx="1700614" cy="480848"/>
          <wp:effectExtent l="0" t="0" r="1270" b="0"/>
          <wp:docPr id="51540793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540793" name="Picture 1" descr="A black background with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49" t="22286" r="3183" b="24914"/>
                  <a:stretch/>
                </pic:blipFill>
                <pic:spPr bwMode="auto">
                  <a:xfrm>
                    <a:off x="0" y="0"/>
                    <a:ext cx="1788426" cy="505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3417"/>
    <w:multiLevelType w:val="hybridMultilevel"/>
    <w:tmpl w:val="0234EDB2"/>
    <w:lvl w:ilvl="0" w:tplc="64D479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2288"/>
    <w:multiLevelType w:val="hybridMultilevel"/>
    <w:tmpl w:val="D526B84E"/>
    <w:lvl w:ilvl="0" w:tplc="64D479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14083"/>
    <w:multiLevelType w:val="hybridMultilevel"/>
    <w:tmpl w:val="4DAE9128"/>
    <w:lvl w:ilvl="0" w:tplc="64D479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1379E"/>
    <w:multiLevelType w:val="hybridMultilevel"/>
    <w:tmpl w:val="D34234EC"/>
    <w:lvl w:ilvl="0" w:tplc="64D479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769E"/>
    <w:multiLevelType w:val="hybridMultilevel"/>
    <w:tmpl w:val="A1DE4066"/>
    <w:lvl w:ilvl="0" w:tplc="64D479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C6322"/>
    <w:multiLevelType w:val="hybridMultilevel"/>
    <w:tmpl w:val="CD9690CA"/>
    <w:lvl w:ilvl="0" w:tplc="64D479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86740"/>
    <w:multiLevelType w:val="hybridMultilevel"/>
    <w:tmpl w:val="6964B5A4"/>
    <w:lvl w:ilvl="0" w:tplc="64D479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082791">
    <w:abstractNumId w:val="5"/>
  </w:num>
  <w:num w:numId="2" w16cid:durableId="455297260">
    <w:abstractNumId w:val="4"/>
  </w:num>
  <w:num w:numId="3" w16cid:durableId="1809931988">
    <w:abstractNumId w:val="2"/>
  </w:num>
  <w:num w:numId="4" w16cid:durableId="58023418">
    <w:abstractNumId w:val="0"/>
  </w:num>
  <w:num w:numId="5" w16cid:durableId="653603326">
    <w:abstractNumId w:val="1"/>
  </w:num>
  <w:num w:numId="6" w16cid:durableId="2123914901">
    <w:abstractNumId w:val="3"/>
  </w:num>
  <w:num w:numId="7" w16cid:durableId="1383405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55"/>
    <w:rsid w:val="00002EA3"/>
    <w:rsid w:val="0001039A"/>
    <w:rsid w:val="000271B6"/>
    <w:rsid w:val="000470A5"/>
    <w:rsid w:val="00054255"/>
    <w:rsid w:val="00066CD6"/>
    <w:rsid w:val="00083962"/>
    <w:rsid w:val="000941C5"/>
    <w:rsid w:val="000A57CC"/>
    <w:rsid w:val="000B26D5"/>
    <w:rsid w:val="000C295C"/>
    <w:rsid w:val="000F5560"/>
    <w:rsid w:val="00105AC3"/>
    <w:rsid w:val="00125C13"/>
    <w:rsid w:val="00127397"/>
    <w:rsid w:val="001376C8"/>
    <w:rsid w:val="0014756B"/>
    <w:rsid w:val="00156B93"/>
    <w:rsid w:val="001618EC"/>
    <w:rsid w:val="001734F6"/>
    <w:rsid w:val="00175B35"/>
    <w:rsid w:val="00180457"/>
    <w:rsid w:val="001939F3"/>
    <w:rsid w:val="00197EC5"/>
    <w:rsid w:val="001A2402"/>
    <w:rsid w:val="001A6CBD"/>
    <w:rsid w:val="001B6A31"/>
    <w:rsid w:val="001C1FE1"/>
    <w:rsid w:val="001D419D"/>
    <w:rsid w:val="001F35F3"/>
    <w:rsid w:val="00200361"/>
    <w:rsid w:val="00202379"/>
    <w:rsid w:val="00212EFD"/>
    <w:rsid w:val="00216121"/>
    <w:rsid w:val="00216447"/>
    <w:rsid w:val="002307B5"/>
    <w:rsid w:val="00240542"/>
    <w:rsid w:val="00260AE3"/>
    <w:rsid w:val="00264992"/>
    <w:rsid w:val="00275448"/>
    <w:rsid w:val="00275980"/>
    <w:rsid w:val="002847A2"/>
    <w:rsid w:val="002947D2"/>
    <w:rsid w:val="00297D2E"/>
    <w:rsid w:val="002E695A"/>
    <w:rsid w:val="002F1371"/>
    <w:rsid w:val="00301DD8"/>
    <w:rsid w:val="003056BA"/>
    <w:rsid w:val="00307AAB"/>
    <w:rsid w:val="003206B1"/>
    <w:rsid w:val="00324EB1"/>
    <w:rsid w:val="00333BF7"/>
    <w:rsid w:val="0034689C"/>
    <w:rsid w:val="00356E5F"/>
    <w:rsid w:val="003717D7"/>
    <w:rsid w:val="00372F82"/>
    <w:rsid w:val="00373CC0"/>
    <w:rsid w:val="003A2CA9"/>
    <w:rsid w:val="003A474D"/>
    <w:rsid w:val="003A7F56"/>
    <w:rsid w:val="003B384A"/>
    <w:rsid w:val="003D1D0D"/>
    <w:rsid w:val="003D6B2D"/>
    <w:rsid w:val="003E1C7B"/>
    <w:rsid w:val="003E449C"/>
    <w:rsid w:val="003F27F6"/>
    <w:rsid w:val="003F5CE2"/>
    <w:rsid w:val="00405BB5"/>
    <w:rsid w:val="004115FA"/>
    <w:rsid w:val="004142AB"/>
    <w:rsid w:val="004274BB"/>
    <w:rsid w:val="00444356"/>
    <w:rsid w:val="00477191"/>
    <w:rsid w:val="00497F5B"/>
    <w:rsid w:val="004B3EE6"/>
    <w:rsid w:val="004C191B"/>
    <w:rsid w:val="004C2A7F"/>
    <w:rsid w:val="004C47F8"/>
    <w:rsid w:val="004E16A8"/>
    <w:rsid w:val="004E37BE"/>
    <w:rsid w:val="004F3742"/>
    <w:rsid w:val="00507A5B"/>
    <w:rsid w:val="005267B2"/>
    <w:rsid w:val="005322ED"/>
    <w:rsid w:val="00536547"/>
    <w:rsid w:val="00542725"/>
    <w:rsid w:val="00547041"/>
    <w:rsid w:val="00557FC3"/>
    <w:rsid w:val="00560E5B"/>
    <w:rsid w:val="0056523B"/>
    <w:rsid w:val="0057112A"/>
    <w:rsid w:val="00594D04"/>
    <w:rsid w:val="0059573F"/>
    <w:rsid w:val="005C4066"/>
    <w:rsid w:val="005C5BA7"/>
    <w:rsid w:val="005D083A"/>
    <w:rsid w:val="005F3E5B"/>
    <w:rsid w:val="00611468"/>
    <w:rsid w:val="00611B0E"/>
    <w:rsid w:val="0062655E"/>
    <w:rsid w:val="00653E93"/>
    <w:rsid w:val="0065488E"/>
    <w:rsid w:val="00654A86"/>
    <w:rsid w:val="00656AA6"/>
    <w:rsid w:val="006767BC"/>
    <w:rsid w:val="00680B1B"/>
    <w:rsid w:val="00680C79"/>
    <w:rsid w:val="006878B6"/>
    <w:rsid w:val="00693CAC"/>
    <w:rsid w:val="006A6A0D"/>
    <w:rsid w:val="006C7019"/>
    <w:rsid w:val="007053E0"/>
    <w:rsid w:val="00716869"/>
    <w:rsid w:val="00722D7D"/>
    <w:rsid w:val="00723161"/>
    <w:rsid w:val="007259EB"/>
    <w:rsid w:val="007356DC"/>
    <w:rsid w:val="00743E77"/>
    <w:rsid w:val="00781214"/>
    <w:rsid w:val="00782E7C"/>
    <w:rsid w:val="007C24AA"/>
    <w:rsid w:val="007E1773"/>
    <w:rsid w:val="007E405E"/>
    <w:rsid w:val="007F15B4"/>
    <w:rsid w:val="00803617"/>
    <w:rsid w:val="008312D7"/>
    <w:rsid w:val="00845634"/>
    <w:rsid w:val="00845BC2"/>
    <w:rsid w:val="00875528"/>
    <w:rsid w:val="008938ED"/>
    <w:rsid w:val="0089421E"/>
    <w:rsid w:val="008948BB"/>
    <w:rsid w:val="00896CEA"/>
    <w:rsid w:val="008A5996"/>
    <w:rsid w:val="008A7300"/>
    <w:rsid w:val="008C5664"/>
    <w:rsid w:val="008E687F"/>
    <w:rsid w:val="008F6756"/>
    <w:rsid w:val="008F73D2"/>
    <w:rsid w:val="00951A2E"/>
    <w:rsid w:val="00961A2E"/>
    <w:rsid w:val="0096753F"/>
    <w:rsid w:val="009716A7"/>
    <w:rsid w:val="00981800"/>
    <w:rsid w:val="00983427"/>
    <w:rsid w:val="00992EFA"/>
    <w:rsid w:val="0099739B"/>
    <w:rsid w:val="009A76DF"/>
    <w:rsid w:val="009B3770"/>
    <w:rsid w:val="009D5E24"/>
    <w:rsid w:val="009E2A3F"/>
    <w:rsid w:val="009E7755"/>
    <w:rsid w:val="009F4F8C"/>
    <w:rsid w:val="00A01DB7"/>
    <w:rsid w:val="00A062B6"/>
    <w:rsid w:val="00A27F81"/>
    <w:rsid w:val="00A35A18"/>
    <w:rsid w:val="00A40F45"/>
    <w:rsid w:val="00A43A2A"/>
    <w:rsid w:val="00A44955"/>
    <w:rsid w:val="00A676A1"/>
    <w:rsid w:val="00A7416F"/>
    <w:rsid w:val="00A8364B"/>
    <w:rsid w:val="00A94971"/>
    <w:rsid w:val="00A96D56"/>
    <w:rsid w:val="00AA1DBD"/>
    <w:rsid w:val="00AA1E05"/>
    <w:rsid w:val="00AC27F1"/>
    <w:rsid w:val="00B01EED"/>
    <w:rsid w:val="00B4211C"/>
    <w:rsid w:val="00B5311C"/>
    <w:rsid w:val="00B72950"/>
    <w:rsid w:val="00B7708D"/>
    <w:rsid w:val="00BA4AD0"/>
    <w:rsid w:val="00BB1717"/>
    <w:rsid w:val="00BC7F4B"/>
    <w:rsid w:val="00BF7D54"/>
    <w:rsid w:val="00C311C5"/>
    <w:rsid w:val="00C54DA8"/>
    <w:rsid w:val="00C7095F"/>
    <w:rsid w:val="00C83290"/>
    <w:rsid w:val="00C93533"/>
    <w:rsid w:val="00CB7537"/>
    <w:rsid w:val="00CC0C8F"/>
    <w:rsid w:val="00CE4360"/>
    <w:rsid w:val="00CF1685"/>
    <w:rsid w:val="00CF3D3E"/>
    <w:rsid w:val="00CF4BC2"/>
    <w:rsid w:val="00CF7985"/>
    <w:rsid w:val="00D00724"/>
    <w:rsid w:val="00D03EC2"/>
    <w:rsid w:val="00D36826"/>
    <w:rsid w:val="00D53624"/>
    <w:rsid w:val="00D81960"/>
    <w:rsid w:val="00DA1088"/>
    <w:rsid w:val="00DC707A"/>
    <w:rsid w:val="00DD7D4C"/>
    <w:rsid w:val="00E12A04"/>
    <w:rsid w:val="00E34FC7"/>
    <w:rsid w:val="00E437E5"/>
    <w:rsid w:val="00E6338A"/>
    <w:rsid w:val="00E7667B"/>
    <w:rsid w:val="00E8364D"/>
    <w:rsid w:val="00E85071"/>
    <w:rsid w:val="00E85C1B"/>
    <w:rsid w:val="00E92D79"/>
    <w:rsid w:val="00EB0E84"/>
    <w:rsid w:val="00EE1062"/>
    <w:rsid w:val="00EE50D7"/>
    <w:rsid w:val="00EF2B1E"/>
    <w:rsid w:val="00F00588"/>
    <w:rsid w:val="00F17A89"/>
    <w:rsid w:val="00F429E2"/>
    <w:rsid w:val="00F57356"/>
    <w:rsid w:val="00F82330"/>
    <w:rsid w:val="00FA36E6"/>
    <w:rsid w:val="00FA5A8C"/>
    <w:rsid w:val="00FB16A4"/>
    <w:rsid w:val="00FC18D1"/>
    <w:rsid w:val="00FD5CE2"/>
    <w:rsid w:val="00FE0993"/>
    <w:rsid w:val="00FE1C3A"/>
    <w:rsid w:val="00F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8DD8D"/>
  <w15:chartTrackingRefBased/>
  <w15:docId w15:val="{34C436B3-EA39-5148-A24C-A0B73126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7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7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E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02"/>
  </w:style>
  <w:style w:type="paragraph" w:styleId="Footer">
    <w:name w:val="footer"/>
    <w:basedOn w:val="Normal"/>
    <w:link w:val="FooterChar"/>
    <w:uiPriority w:val="99"/>
    <w:unhideWhenUsed/>
    <w:rsid w:val="001A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402"/>
  </w:style>
  <w:style w:type="character" w:styleId="SubtleEmphasis">
    <w:name w:val="Subtle Emphasis"/>
    <w:basedOn w:val="DefaultParagraphFont"/>
    <w:uiPriority w:val="19"/>
    <w:qFormat/>
    <w:rsid w:val="003056BA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7F15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sychopy.org/changelog.html" TargetMode="External"/><Relationship Id="rId18" Type="http://schemas.openxmlformats.org/officeDocument/2006/relationships/hyperlink" Target="https://www.youtube.com/playlist?list=PLuqBA9VDSXk7Z06RtJ6Gh6Y5YznVrFrK6" TargetMode="External"/><Relationship Id="rId26" Type="http://schemas.openxmlformats.org/officeDocument/2006/relationships/hyperlink" Target="https://www.youtube.com/watch?v=bfbtqGCKf-A" TargetMode="External"/><Relationship Id="rId39" Type="http://schemas.openxmlformats.org/officeDocument/2006/relationships/hyperlink" Target="https://psychology.nottingham.ac.uk/staff/lpzjd/psgy1001-21/psychopy-basics.html" TargetMode="External"/><Relationship Id="rId21" Type="http://schemas.openxmlformats.org/officeDocument/2006/relationships/hyperlink" Target="https://www.youtube.com/watch?v=VV6qhuQgsiI" TargetMode="External"/><Relationship Id="rId34" Type="http://schemas.openxmlformats.org/officeDocument/2006/relationships/hyperlink" Target="https://workshops.psychopy.org/teaching/index.html" TargetMode="External"/><Relationship Id="rId42" Type="http://schemas.openxmlformats.org/officeDocument/2006/relationships/hyperlink" Target="https://workshops.psychopy.org/teaching/index.html" TargetMode="External"/><Relationship Id="rId47" Type="http://schemas.openxmlformats.org/officeDocument/2006/relationships/hyperlink" Target="https://tu-coding-outreach-group.github.io/cog_summer_workshops_2021/psychopy/index.html" TargetMode="External"/><Relationship Id="rId50" Type="http://schemas.openxmlformats.org/officeDocument/2006/relationships/header" Target="header1.xml"/><Relationship Id="rId7" Type="http://schemas.openxmlformats.org/officeDocument/2006/relationships/hyperlink" Target="mailto:Alexandra.fink@icahn.mssm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a05xCc6X8s" TargetMode="External"/><Relationship Id="rId29" Type="http://schemas.openxmlformats.org/officeDocument/2006/relationships/hyperlink" Target="https://www.youtube.com/watch?v=45NRWjFiYK0" TargetMode="External"/><Relationship Id="rId11" Type="http://schemas.openxmlformats.org/officeDocument/2006/relationships/hyperlink" Target="https://www.psychopy.org/builder/" TargetMode="External"/><Relationship Id="rId24" Type="http://schemas.openxmlformats.org/officeDocument/2006/relationships/hyperlink" Target="https://www.youtube.com/watch?v=oWA-plDlu7g" TargetMode="External"/><Relationship Id="rId32" Type="http://schemas.openxmlformats.org/officeDocument/2006/relationships/hyperlink" Target="https://www.youtube.com/watch?v=E4LcWESNu10" TargetMode="External"/><Relationship Id="rId37" Type="http://schemas.openxmlformats.org/officeDocument/2006/relationships/hyperlink" Target="https://gitlab.pavlovia.org/vespr/interactive-slider" TargetMode="External"/><Relationship Id="rId40" Type="http://schemas.openxmlformats.org/officeDocument/2006/relationships/hyperlink" Target="https://github.com/TU-Coding-Outreach-Group/cog_summer_workshops_2021/tree/main/psychopy" TargetMode="External"/><Relationship Id="rId45" Type="http://schemas.openxmlformats.org/officeDocument/2006/relationships/hyperlink" Target="http://sapir.psych.wisc.edu/programming_for_psychologis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sychopy.org/download.html" TargetMode="External"/><Relationship Id="rId23" Type="http://schemas.openxmlformats.org/officeDocument/2006/relationships/hyperlink" Target="https://www.youtube.com/watch?v=bprYeBzkUc8" TargetMode="External"/><Relationship Id="rId28" Type="http://schemas.openxmlformats.org/officeDocument/2006/relationships/hyperlink" Target="https://www.youtube.com/watch?v=6KXz8_3LwR0" TargetMode="External"/><Relationship Id="rId36" Type="http://schemas.openxmlformats.org/officeDocument/2006/relationships/hyperlink" Target="https://docs.google.com/presentation/d/e/2PACX-1vT76DDSE_Kf0ZsGj98rsIk5AKRg12NICDHtW46bAH_-BJ_ZFzdnJ_81nqZ-AH2a2UH1JXplQfkPXFSk/pub?start=false&amp;loop=false&amp;delayms=10000&amp;pli=1&amp;slide=id.p" TargetMode="External"/><Relationship Id="rId49" Type="http://schemas.openxmlformats.org/officeDocument/2006/relationships/hyperlink" Target="https://www.psychopy.org/_modules/psychopy/hardware/keyboard.html" TargetMode="External"/><Relationship Id="rId10" Type="http://schemas.openxmlformats.org/officeDocument/2006/relationships/hyperlink" Target="https://www.psychopy.org/download.html" TargetMode="External"/><Relationship Id="rId19" Type="http://schemas.openxmlformats.org/officeDocument/2006/relationships/hyperlink" Target="https://www.youtube.com/@PsychoPy_official/videos" TargetMode="External"/><Relationship Id="rId31" Type="http://schemas.openxmlformats.org/officeDocument/2006/relationships/hyperlink" Target="https://www.youtube.com/watch?v=Kcr3--LTvBk" TargetMode="External"/><Relationship Id="rId44" Type="http://schemas.openxmlformats.org/officeDocument/2006/relationships/hyperlink" Target="https://github.com/remayer/WS19_Python_for_Psychologists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sychopy/psychopy/releases/tag/3.2.4" TargetMode="External"/><Relationship Id="rId14" Type="http://schemas.openxmlformats.org/officeDocument/2006/relationships/hyperlink" Target="https://www.psychopy.org/tutorials/versionControl.html" TargetMode="External"/><Relationship Id="rId22" Type="http://schemas.openxmlformats.org/officeDocument/2006/relationships/hyperlink" Target="https://www.youtube.com/watch?v=0dJgLf7BxbE" TargetMode="External"/><Relationship Id="rId27" Type="http://schemas.openxmlformats.org/officeDocument/2006/relationships/hyperlink" Target="https://www.youtube.com/watch?v=qvT1JxcLPag" TargetMode="External"/><Relationship Id="rId30" Type="http://schemas.openxmlformats.org/officeDocument/2006/relationships/hyperlink" Target="https://www.youtube.com/watch?v=IUjFoE6-hCA" TargetMode="External"/><Relationship Id="rId35" Type="http://schemas.openxmlformats.org/officeDocument/2006/relationships/hyperlink" Target="https://moryscarter.com/vespr/psychopy.php" TargetMode="External"/><Relationship Id="rId43" Type="http://schemas.openxmlformats.org/officeDocument/2006/relationships/hyperlink" Target="https://lukas-snoek.com/introPy/" TargetMode="External"/><Relationship Id="rId48" Type="http://schemas.openxmlformats.org/officeDocument/2006/relationships/hyperlink" Target="https://github.com/pyglet/pyglet/tree/pyglet-1.5-maintenance" TargetMode="External"/><Relationship Id="rId8" Type="http://schemas.openxmlformats.org/officeDocument/2006/relationships/hyperlink" Target="mailto:christina.maher@icahn.mssm.edu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psychopy.org/troubleshooting.html" TargetMode="External"/><Relationship Id="rId17" Type="http://schemas.openxmlformats.org/officeDocument/2006/relationships/hyperlink" Target="https://www.youtube.com/playlist?list=PL6PJquR5BWXllUt585cRJWcRTly55iXTm" TargetMode="External"/><Relationship Id="rId25" Type="http://schemas.openxmlformats.org/officeDocument/2006/relationships/hyperlink" Target="https://www.youtube.com/watch?v=fIw1e1GqroQ" TargetMode="External"/><Relationship Id="rId33" Type="http://schemas.openxmlformats.org/officeDocument/2006/relationships/hyperlink" Target="https://www.youtube.com/watch?v=o6gG1LRngmU" TargetMode="External"/><Relationship Id="rId38" Type="http://schemas.openxmlformats.org/officeDocument/2006/relationships/hyperlink" Target="https://discourse.psychopy.org/t/psychopy-online-demos/22319" TargetMode="External"/><Relationship Id="rId46" Type="http://schemas.openxmlformats.org/officeDocument/2006/relationships/hyperlink" Target="https://lukas-snoek.com/introPy/week_2/psychopy.html" TargetMode="External"/><Relationship Id="rId20" Type="http://schemas.openxmlformats.org/officeDocument/2006/relationships/hyperlink" Target="https://www.youtube.com/watch?v=aZ00WchEbdw" TargetMode="External"/><Relationship Id="rId41" Type="http://schemas.openxmlformats.org/officeDocument/2006/relationships/hyperlink" Target="https://tu-coding-outreach-group.github.io/cog_summer_workshops_2021/psychopy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159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Alexandra (Student)</dc:creator>
  <cp:keywords/>
  <dc:description/>
  <cp:lastModifiedBy>Fink, Alexandra (Student)</cp:lastModifiedBy>
  <cp:revision>80</cp:revision>
  <dcterms:created xsi:type="dcterms:W3CDTF">2024-06-25T03:49:00Z</dcterms:created>
  <dcterms:modified xsi:type="dcterms:W3CDTF">2024-06-25T19:19:00Z</dcterms:modified>
</cp:coreProperties>
</file>